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19342C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374A5">
        <w:rPr>
          <w:rFonts w:ascii="Times New Roman" w:hAnsi="Times New Roman"/>
        </w:rPr>
        <w:t>Child Health Tracking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8374A5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8374A5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374A5">
            <w:pPr>
              <w:pStyle w:val="Tabletext"/>
            </w:pPr>
            <w:r>
              <w:t>20/MAR/19</w:t>
            </w:r>
          </w:p>
        </w:tc>
        <w:tc>
          <w:tcPr>
            <w:tcW w:w="1152" w:type="dxa"/>
          </w:tcPr>
          <w:p w:rsidR="008C4393" w:rsidRPr="00D047E9" w:rsidRDefault="008374A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374A5" w:rsidP="008374A5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:rsidR="008C4393" w:rsidRPr="00D047E9" w:rsidRDefault="008374A5">
            <w:pPr>
              <w:pStyle w:val="Tabletext"/>
            </w:pPr>
            <w:proofErr w:type="spellStart"/>
            <w:r>
              <w:t>Calin</w:t>
            </w:r>
            <w:proofErr w:type="spellEnd"/>
            <w:r>
              <w:t xml:space="preserve"> – Lucian </w:t>
            </w:r>
            <w:proofErr w:type="spellStart"/>
            <w:r>
              <w:t>Pirosca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7F28E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F28E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E30D44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7F28E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F28E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E30D44">
        <w:rPr>
          <w:noProof/>
        </w:rPr>
        <w:t>5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8374A5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8C4393" w:rsidRDefault="008374A5" w:rsidP="008374A5">
      <w:pPr>
        <w:pStyle w:val="InfoBlue"/>
      </w:pPr>
      <w:r>
        <w:rPr>
          <w:b/>
        </w:rPr>
        <w:t xml:space="preserve">Use case: </w:t>
      </w:r>
      <w:r w:rsidR="00F827CE">
        <w:t>Check a medical investigation</w:t>
      </w:r>
    </w:p>
    <w:p w:rsidR="008374A5" w:rsidRDefault="008374A5" w:rsidP="008374A5">
      <w:pPr>
        <w:pStyle w:val="BodyText"/>
      </w:pPr>
      <w:r>
        <w:rPr>
          <w:b/>
        </w:rPr>
        <w:t xml:space="preserve">Level: </w:t>
      </w:r>
      <w:r>
        <w:t>User goal</w:t>
      </w:r>
    </w:p>
    <w:p w:rsidR="008374A5" w:rsidRDefault="008374A5" w:rsidP="008374A5">
      <w:pPr>
        <w:pStyle w:val="BodyText"/>
      </w:pPr>
      <w:r>
        <w:rPr>
          <w:b/>
        </w:rPr>
        <w:t xml:space="preserve">Primary actor: </w:t>
      </w:r>
      <w:r>
        <w:t>parent</w:t>
      </w:r>
    </w:p>
    <w:p w:rsidR="008374A5" w:rsidRDefault="008374A5" w:rsidP="008374A5">
      <w:pPr>
        <w:pStyle w:val="BodyText"/>
        <w:rPr>
          <w:b/>
        </w:rPr>
      </w:pPr>
      <w:r>
        <w:rPr>
          <w:b/>
        </w:rPr>
        <w:t>Main success scenario: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user opens the application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application requests some credentials in order to log in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user writes his credentials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users clicks login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system validates the credentials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system redirect the user to the home page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 xml:space="preserve">The user </w:t>
      </w:r>
      <w:r w:rsidR="00F827CE">
        <w:t>goes to medical investigation page</w:t>
      </w:r>
    </w:p>
    <w:p w:rsidR="008374A5" w:rsidRDefault="00F827CE" w:rsidP="008374A5">
      <w:pPr>
        <w:pStyle w:val="BodyText"/>
        <w:numPr>
          <w:ilvl w:val="0"/>
          <w:numId w:val="24"/>
        </w:numPr>
      </w:pPr>
      <w:r>
        <w:t>The system highlight any mandatory medical investigation that is either overdue or soon to be overdue</w:t>
      </w:r>
    </w:p>
    <w:p w:rsidR="008374A5" w:rsidRDefault="00F827CE" w:rsidP="008374A5">
      <w:pPr>
        <w:pStyle w:val="BodyText"/>
        <w:numPr>
          <w:ilvl w:val="0"/>
          <w:numId w:val="24"/>
        </w:numPr>
      </w:pPr>
      <w:r>
        <w:t>The user marks the medical investigation after having it done as being done.</w:t>
      </w:r>
    </w:p>
    <w:p w:rsidR="008374A5" w:rsidRDefault="00F827CE" w:rsidP="008374A5">
      <w:pPr>
        <w:pStyle w:val="BodyText"/>
        <w:numPr>
          <w:ilvl w:val="0"/>
          <w:numId w:val="24"/>
        </w:numPr>
      </w:pPr>
      <w:r>
        <w:t>The system saves the medical investigation as done in database</w:t>
      </w:r>
    </w:p>
    <w:p w:rsidR="008374A5" w:rsidRPr="008374A5" w:rsidRDefault="008374A5" w:rsidP="008374A5">
      <w:pPr>
        <w:pStyle w:val="BodyText"/>
      </w:pPr>
      <w:r>
        <w:rPr>
          <w:b/>
        </w:rPr>
        <w:t>Extensions: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</w:t>
      </w:r>
      <w:r w:rsidR="00F827CE">
        <w:t xml:space="preserve"> user does not mark an overdue medical investigation as done</w:t>
      </w:r>
    </w:p>
    <w:p w:rsidR="008374A5" w:rsidRDefault="00F827CE" w:rsidP="008374A5">
      <w:pPr>
        <w:pStyle w:val="BodyText"/>
        <w:numPr>
          <w:ilvl w:val="0"/>
          <w:numId w:val="24"/>
        </w:numPr>
      </w:pPr>
      <w:r>
        <w:t>The system sends an e-mail each week for a month to remind about that medical investigation that is overdue</w:t>
      </w:r>
    </w:p>
    <w:p w:rsidR="008374A5" w:rsidRPr="008374A5" w:rsidRDefault="00F827CE" w:rsidP="008374A5">
      <w:pPr>
        <w:pStyle w:val="BodyText"/>
        <w:numPr>
          <w:ilvl w:val="0"/>
          <w:numId w:val="24"/>
        </w:numPr>
      </w:pPr>
      <w:r>
        <w:t>The system warns the user on login about the overdue mandatory medical investigation</w:t>
      </w:r>
      <w:bookmarkStart w:id="5" w:name="_GoBack"/>
      <w:bookmarkEnd w:id="5"/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F827CE" w:rsidP="008374A5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73.45pt">
            <v:imagedata r:id="rId10" o:title="SD"/>
          </v:shape>
        </w:pict>
      </w:r>
    </w:p>
    <w:sectPr w:rsidR="008C4393" w:rsidRPr="00D047E9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42C" w:rsidRDefault="0019342C">
      <w:pPr>
        <w:spacing w:line="240" w:lineRule="auto"/>
      </w:pPr>
      <w:r>
        <w:separator/>
      </w:r>
    </w:p>
  </w:endnote>
  <w:endnote w:type="continuationSeparator" w:id="0">
    <w:p w:rsidR="0019342C" w:rsidRDefault="00193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8374A5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8374A5">
            <w:t>Calin</w:t>
          </w:r>
          <w:proofErr w:type="spellEnd"/>
          <w:r w:rsidR="008374A5">
            <w:t xml:space="preserve">-Lucian </w:t>
          </w:r>
          <w:proofErr w:type="spellStart"/>
          <w:r w:rsidR="008374A5">
            <w:t>Pirosca</w:t>
          </w:r>
          <w:proofErr w:type="spellEnd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E30D44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E30D44">
            <w:rPr>
              <w:rStyle w:val="PageNumber"/>
              <w:noProof/>
            </w:rPr>
            <w:t>3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42C" w:rsidRDefault="0019342C">
      <w:pPr>
        <w:spacing w:line="240" w:lineRule="auto"/>
      </w:pPr>
      <w:r>
        <w:separator/>
      </w:r>
    </w:p>
  </w:footnote>
  <w:footnote w:type="continuationSeparator" w:id="0">
    <w:p w:rsidR="0019342C" w:rsidRDefault="001934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19342C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E30D44" w:rsidRPr="00E30D44">
      <w:rPr>
        <w:rFonts w:ascii="Arial" w:hAnsi="Arial"/>
        <w:b/>
        <w:sz w:val="36"/>
      </w:rPr>
      <w:t xml:space="preserve">&lt;Company </w:t>
    </w:r>
    <w:r w:rsidR="00E30D44">
      <w:t>Name&gt;</w:t>
    </w:r>
    <w:r>
      <w:fldChar w:fldCharType="end"/>
    </w:r>
  </w:p>
  <w:p w:rsidR="0004741B" w:rsidRDefault="006218E7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E30D44" w:rsidRPr="00E30D44">
        <w:rPr>
          <w:rFonts w:ascii="Arial" w:hAnsi="Arial"/>
          <w:b/>
          <w:sz w:val="36"/>
        </w:rPr>
        <w:t>&lt;</w:t>
      </w:r>
      <w:r w:rsidR="00E30D44">
        <w:t>Company Name&gt;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8374A5" w:rsidP="008374A5">
          <w:r>
            <w:t>Child Health Tracking</w:t>
          </w:r>
        </w:p>
      </w:tc>
      <w:tc>
        <w:tcPr>
          <w:tcW w:w="3179" w:type="dxa"/>
        </w:tcPr>
        <w:p w:rsidR="008C4393" w:rsidRDefault="008374A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8374A5">
          <w:r>
            <w:t xml:space="preserve">  Date:  20MAR/19</w:t>
          </w:r>
        </w:p>
      </w:tc>
    </w:tr>
    <w:tr w:rsidR="008C4393">
      <w:tc>
        <w:tcPr>
          <w:tcW w:w="9558" w:type="dxa"/>
          <w:gridSpan w:val="2"/>
        </w:tcPr>
        <w:p w:rsidR="008C4393" w:rsidRDefault="008374A5" w:rsidP="008374A5">
          <w:proofErr w:type="spellStart"/>
          <w:r>
            <w:t>Project_UseCaseModel_AddChildren</w:t>
          </w:r>
          <w:proofErr w:type="spellEnd"/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5A004D8"/>
    <w:multiLevelType w:val="hybridMultilevel"/>
    <w:tmpl w:val="0C161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58A3CF8"/>
    <w:multiLevelType w:val="hybridMultilevel"/>
    <w:tmpl w:val="03B46D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8"/>
  </w:num>
  <w:num w:numId="22">
    <w:abstractNumId w:val="7"/>
  </w:num>
  <w:num w:numId="23">
    <w:abstractNumId w:val="1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9342C"/>
    <w:rsid w:val="001F3760"/>
    <w:rsid w:val="002D02EB"/>
    <w:rsid w:val="0056530F"/>
    <w:rsid w:val="00570E86"/>
    <w:rsid w:val="006218E7"/>
    <w:rsid w:val="00664E4B"/>
    <w:rsid w:val="006C543D"/>
    <w:rsid w:val="007F28E1"/>
    <w:rsid w:val="00826A69"/>
    <w:rsid w:val="008374A5"/>
    <w:rsid w:val="008C4393"/>
    <w:rsid w:val="0090593F"/>
    <w:rsid w:val="00C709E3"/>
    <w:rsid w:val="00CE1B83"/>
    <w:rsid w:val="00D047E9"/>
    <w:rsid w:val="00D720D3"/>
    <w:rsid w:val="00E30D44"/>
    <w:rsid w:val="00F74498"/>
    <w:rsid w:val="00F827CE"/>
    <w:rsid w:val="00FE1F2C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374A5"/>
    <w:pPr>
      <w:spacing w:after="120"/>
      <w:ind w:left="720"/>
    </w:p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B3AF-CD00-437F-A1B5-8D6E2A75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lastModifiedBy>Work</cp:lastModifiedBy>
  <cp:revision>11</cp:revision>
  <cp:lastPrinted>2019-03-20T18:30:00Z</cp:lastPrinted>
  <dcterms:created xsi:type="dcterms:W3CDTF">2010-02-24T09:14:00Z</dcterms:created>
  <dcterms:modified xsi:type="dcterms:W3CDTF">2019-03-20T18:30:00Z</dcterms:modified>
</cp:coreProperties>
</file>