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535EB2" w:rsidRDefault="00535EB2">
      <w:pPr>
        <w:pStyle w:val="Title"/>
        <w:jc w:val="right"/>
        <w:rPr>
          <w:rFonts w:ascii="Times New Roman" w:hAnsi="Times New Roman"/>
        </w:rPr>
      </w:pPr>
      <w:r w:rsidRPr="00535EB2">
        <w:rPr>
          <w:rFonts w:ascii="Times New Roman" w:hAnsi="Times New Roman"/>
        </w:rPr>
        <w:t>CineMIX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35EB2">
            <w:pPr>
              <w:pStyle w:val="Tabletext"/>
            </w:pPr>
            <w:r>
              <w:t>11/MAR/2019</w:t>
            </w:r>
          </w:p>
        </w:tc>
        <w:tc>
          <w:tcPr>
            <w:tcW w:w="1152" w:type="dxa"/>
          </w:tcPr>
          <w:p w:rsidR="008C4393" w:rsidRPr="00D047E9" w:rsidRDefault="00535EB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535EB2">
            <w:pPr>
              <w:pStyle w:val="Tabletext"/>
            </w:pPr>
            <w:r>
              <w:t>Initial Specification</w:t>
            </w:r>
          </w:p>
        </w:tc>
        <w:tc>
          <w:tcPr>
            <w:tcW w:w="2304" w:type="dxa"/>
          </w:tcPr>
          <w:p w:rsidR="008C4393" w:rsidRPr="00535EB2" w:rsidRDefault="00535EB2">
            <w:pPr>
              <w:pStyle w:val="Tabletext"/>
            </w:pPr>
            <w:r>
              <w:t>Mure</w:t>
            </w:r>
            <w:r>
              <w:rPr>
                <w:lang w:val="ro-RO"/>
              </w:rPr>
              <w:t>şan Daniel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0065AF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0065AF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0065AF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0065AF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103E65" w:rsidRDefault="00103E65" w:rsidP="00103E65">
      <w:pPr>
        <w:spacing w:line="240" w:lineRule="auto"/>
        <w:ind w:firstLine="720"/>
        <w:jc w:val="both"/>
        <w:rPr>
          <w:b/>
          <w:sz w:val="24"/>
        </w:rPr>
      </w:pPr>
      <w:bookmarkStart w:id="5" w:name="_Toc254773291"/>
      <w:bookmarkEnd w:id="3"/>
      <w:bookmarkEnd w:id="4"/>
      <w:r>
        <w:rPr>
          <w:b/>
          <w:sz w:val="24"/>
        </w:rPr>
        <w:t xml:space="preserve">Use case: </w:t>
      </w:r>
      <w:r>
        <w:t>Create account</w:t>
      </w:r>
    </w:p>
    <w:p w:rsidR="00103E65" w:rsidRDefault="00103E65" w:rsidP="00103E65">
      <w:pPr>
        <w:spacing w:line="240" w:lineRule="auto"/>
        <w:ind w:firstLine="720"/>
        <w:jc w:val="both"/>
        <w:rPr>
          <w:b/>
          <w:sz w:val="24"/>
        </w:rPr>
      </w:pPr>
      <w:r>
        <w:rPr>
          <w:b/>
          <w:sz w:val="24"/>
        </w:rPr>
        <w:t xml:space="preserve">Level: </w:t>
      </w:r>
      <w:r>
        <w:t>user goal</w:t>
      </w:r>
    </w:p>
    <w:p w:rsidR="00103E65" w:rsidRDefault="00103E65" w:rsidP="00103E65">
      <w:pPr>
        <w:spacing w:line="240" w:lineRule="auto"/>
        <w:ind w:firstLine="720"/>
        <w:jc w:val="both"/>
        <w:rPr>
          <w:b/>
          <w:sz w:val="24"/>
        </w:rPr>
      </w:pPr>
      <w:r>
        <w:rPr>
          <w:b/>
          <w:sz w:val="24"/>
        </w:rPr>
        <w:t xml:space="preserve">Primary actor: </w:t>
      </w:r>
      <w:r>
        <w:t>cinema owner</w:t>
      </w:r>
    </w:p>
    <w:p w:rsidR="00103E65" w:rsidRDefault="00103E65" w:rsidP="00103E65">
      <w:pPr>
        <w:spacing w:line="240" w:lineRule="auto"/>
        <w:ind w:left="720"/>
        <w:jc w:val="both"/>
        <w:rPr>
          <w:b/>
          <w:sz w:val="24"/>
        </w:rPr>
      </w:pPr>
      <w:r>
        <w:rPr>
          <w:b/>
          <w:sz w:val="24"/>
        </w:rPr>
        <w:t xml:space="preserve">Main success scenario: </w:t>
      </w:r>
    </w:p>
    <w:p w:rsidR="00103E65" w:rsidRDefault="00103E65" w:rsidP="00103E65">
      <w:pPr>
        <w:numPr>
          <w:ilvl w:val="0"/>
          <w:numId w:val="23"/>
        </w:numPr>
      </w:pPr>
      <w:r>
        <w:t>The user opens the application</w:t>
      </w:r>
    </w:p>
    <w:p w:rsidR="00103E65" w:rsidRDefault="00103E65" w:rsidP="00103E65">
      <w:pPr>
        <w:numPr>
          <w:ilvl w:val="0"/>
          <w:numId w:val="23"/>
        </w:numPr>
      </w:pPr>
      <w:r>
        <w:t>The system prompts the user to log in</w:t>
      </w:r>
    </w:p>
    <w:p w:rsidR="00103E65" w:rsidRDefault="00103E65" w:rsidP="00103E65">
      <w:pPr>
        <w:numPr>
          <w:ilvl w:val="0"/>
          <w:numId w:val="23"/>
        </w:numPr>
      </w:pPr>
      <w:r>
        <w:t>The user choses the option to create a new account</w:t>
      </w:r>
    </w:p>
    <w:p w:rsidR="00103E65" w:rsidRDefault="00103E65" w:rsidP="00103E65">
      <w:pPr>
        <w:numPr>
          <w:ilvl w:val="0"/>
          <w:numId w:val="23"/>
        </w:numPr>
      </w:pPr>
      <w:r>
        <w:t xml:space="preserve">The system prompts the user to register </w:t>
      </w:r>
    </w:p>
    <w:p w:rsidR="00103E65" w:rsidRDefault="00103E65" w:rsidP="00103E65">
      <w:pPr>
        <w:numPr>
          <w:ilvl w:val="0"/>
          <w:numId w:val="23"/>
        </w:numPr>
      </w:pPr>
      <w:r>
        <w:t xml:space="preserve">The </w:t>
      </w:r>
      <w:r w:rsidR="00407DB3">
        <w:t>user choses the type of account as cinema owner</w:t>
      </w:r>
    </w:p>
    <w:p w:rsidR="00407DB3" w:rsidRDefault="00407DB3" w:rsidP="00103E65">
      <w:pPr>
        <w:numPr>
          <w:ilvl w:val="0"/>
          <w:numId w:val="23"/>
        </w:numPr>
      </w:pPr>
      <w:r>
        <w:t>The user introduces new credentials</w:t>
      </w:r>
    </w:p>
    <w:p w:rsidR="00407DB3" w:rsidRDefault="00407DB3" w:rsidP="00103E65">
      <w:pPr>
        <w:numPr>
          <w:ilvl w:val="0"/>
          <w:numId w:val="23"/>
        </w:numPr>
      </w:pPr>
      <w:r>
        <w:t>The user clicks “Register” button</w:t>
      </w:r>
    </w:p>
    <w:p w:rsidR="00407DB3" w:rsidRDefault="00407DB3" w:rsidP="00103E65">
      <w:pPr>
        <w:numPr>
          <w:ilvl w:val="0"/>
          <w:numId w:val="23"/>
        </w:numPr>
      </w:pPr>
      <w:r>
        <w:t>The system checks the credentials</w:t>
      </w:r>
    </w:p>
    <w:p w:rsidR="00407DB3" w:rsidRDefault="00407DB3" w:rsidP="00103E65">
      <w:pPr>
        <w:numPr>
          <w:ilvl w:val="0"/>
          <w:numId w:val="23"/>
        </w:numPr>
      </w:pPr>
      <w:r>
        <w:t>The system introduces the new account into the database</w:t>
      </w:r>
    </w:p>
    <w:p w:rsidR="00407DB3" w:rsidRDefault="00407DB3" w:rsidP="00103E65">
      <w:pPr>
        <w:numPr>
          <w:ilvl w:val="0"/>
          <w:numId w:val="23"/>
        </w:numPr>
      </w:pPr>
      <w:r>
        <w:t>The system redirects the user to login screen</w:t>
      </w:r>
    </w:p>
    <w:p w:rsidR="00103E65" w:rsidRDefault="00103E65" w:rsidP="00103E65">
      <w:pPr>
        <w:spacing w:line="240" w:lineRule="auto"/>
        <w:ind w:left="720"/>
        <w:jc w:val="both"/>
        <w:rPr>
          <w:b/>
          <w:sz w:val="24"/>
        </w:rPr>
      </w:pPr>
      <w:r>
        <w:rPr>
          <w:b/>
          <w:sz w:val="24"/>
        </w:rPr>
        <w:t xml:space="preserve">Extensions: </w:t>
      </w:r>
    </w:p>
    <w:p w:rsidR="00103E65" w:rsidRDefault="00103E65" w:rsidP="00103E65">
      <w:r>
        <w:tab/>
      </w:r>
      <w:r>
        <w:tab/>
      </w:r>
      <w:r w:rsidR="00407DB3">
        <w:t>8</w:t>
      </w:r>
      <w:r>
        <w:t>’. The system finds the credentials invalid</w:t>
      </w:r>
    </w:p>
    <w:p w:rsidR="00103E65" w:rsidRDefault="00103E65" w:rsidP="00103E65">
      <w:r>
        <w:tab/>
      </w:r>
      <w:r>
        <w:tab/>
      </w:r>
      <w:r w:rsidR="00407DB3">
        <w:t>9</w:t>
      </w:r>
      <w:bookmarkStart w:id="6" w:name="_GoBack"/>
      <w:bookmarkEnd w:id="6"/>
      <w:r>
        <w:t xml:space="preserve">’. The system returns to the </w:t>
      </w:r>
      <w:r w:rsidR="00407DB3">
        <w:t>register</w:t>
      </w:r>
      <w:r>
        <w:t xml:space="preserve"> screen.</w:t>
      </w: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r w:rsidRPr="00D047E9">
        <w:rPr>
          <w:rFonts w:ascii="Times New Roman" w:hAnsi="Times New Roman"/>
        </w:rPr>
        <w:t>UML Use-Case Diagrams</w:t>
      </w:r>
      <w:bookmarkEnd w:id="5"/>
    </w:p>
    <w:p w:rsidR="008C4393" w:rsidRDefault="00407DB3" w:rsidP="00535EB2">
      <w:pPr>
        <w:pStyle w:val="InfoBlue"/>
        <w:jc w:val="center"/>
        <w:rPr>
          <w:i w:val="0"/>
        </w:rPr>
      </w:pPr>
      <w:r>
        <w:rPr>
          <w:i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5.25pt">
            <v:imagedata r:id="rId8" o:title="uc"/>
          </v:shape>
        </w:pict>
      </w:r>
    </w:p>
    <w:p w:rsidR="00535EB2" w:rsidRPr="00535EB2" w:rsidRDefault="00535EB2" w:rsidP="00535EB2"/>
    <w:p w:rsidR="00535EB2" w:rsidRPr="00535EB2" w:rsidRDefault="00535EB2" w:rsidP="00535EB2"/>
    <w:p w:rsidR="00535EB2" w:rsidRPr="00535EB2" w:rsidRDefault="00535EB2" w:rsidP="00535EB2"/>
    <w:p w:rsidR="00535EB2" w:rsidRPr="00535EB2" w:rsidRDefault="00535EB2" w:rsidP="00535EB2"/>
    <w:p w:rsidR="00535EB2" w:rsidRDefault="00535EB2" w:rsidP="00535EB2">
      <w:pPr>
        <w:rPr>
          <w:color w:val="C0504D"/>
        </w:rPr>
      </w:pPr>
    </w:p>
    <w:p w:rsidR="00535EB2" w:rsidRPr="00535EB2" w:rsidRDefault="00535EB2" w:rsidP="00535EB2">
      <w:pPr>
        <w:tabs>
          <w:tab w:val="left" w:pos="8310"/>
        </w:tabs>
      </w:pPr>
      <w:r>
        <w:tab/>
      </w:r>
    </w:p>
    <w:sectPr w:rsidR="00535EB2" w:rsidRPr="00535EB2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845" w:rsidRDefault="00B72845">
      <w:pPr>
        <w:spacing w:line="240" w:lineRule="auto"/>
      </w:pPr>
      <w:r>
        <w:separator/>
      </w:r>
    </w:p>
  </w:endnote>
  <w:endnote w:type="continuationSeparator" w:id="0">
    <w:p w:rsidR="00B72845" w:rsidRDefault="00B728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407DB3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845" w:rsidRDefault="00B72845">
      <w:pPr>
        <w:spacing w:line="240" w:lineRule="auto"/>
      </w:pPr>
      <w:r>
        <w:separator/>
      </w:r>
    </w:p>
  </w:footnote>
  <w:footnote w:type="continuationSeparator" w:id="0">
    <w:p w:rsidR="00B72845" w:rsidRDefault="00B728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535EB2" w:rsidRDefault="00535EB2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ro-RO"/>
      </w:rPr>
    </w:pPr>
    <w:r w:rsidRPr="00535EB2">
      <w:rPr>
        <w:rFonts w:ascii="Arial" w:hAnsi="Arial" w:cs="Arial"/>
        <w:b/>
        <w:sz w:val="36"/>
        <w:szCs w:val="36"/>
      </w:rPr>
      <w:t>Mure</w:t>
    </w:r>
    <w:r w:rsidRPr="00535EB2">
      <w:rPr>
        <w:rFonts w:ascii="Arial" w:hAnsi="Arial" w:cs="Arial"/>
        <w:b/>
        <w:sz w:val="36"/>
        <w:szCs w:val="36"/>
        <w:lang w:val="ro-RO"/>
      </w:rPr>
      <w:t>şan Daniel</w:t>
    </w:r>
  </w:p>
  <w:p w:rsidR="00535EB2" w:rsidRPr="00535EB2" w:rsidRDefault="00535EB2">
    <w:pPr>
      <w:pBdr>
        <w:bottom w:val="single" w:sz="6" w:space="1" w:color="auto"/>
      </w:pBdr>
      <w:jc w:val="right"/>
      <w:rPr>
        <w:sz w:val="24"/>
        <w:lang w:val="ro-RO"/>
      </w:rPr>
    </w:pPr>
    <w:r w:rsidRPr="00535EB2">
      <w:rPr>
        <w:rFonts w:ascii="Arial" w:hAnsi="Arial" w:cs="Arial"/>
        <w:b/>
        <w:sz w:val="36"/>
        <w:szCs w:val="36"/>
        <w:lang w:val="ro-RO"/>
      </w:rPr>
      <w:t>30432</w:t>
    </w: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535EB2" w:rsidRDefault="00535EB2">
          <w:r>
            <w:t>CineMIX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</w:t>
          </w:r>
          <w:r w:rsidR="00535EB2">
            <w:t>11/MAR/2019</w:t>
          </w:r>
        </w:p>
      </w:tc>
    </w:tr>
    <w:tr w:rsidR="008C4393">
      <w:tc>
        <w:tcPr>
          <w:tcW w:w="9558" w:type="dxa"/>
          <w:gridSpan w:val="2"/>
        </w:tcPr>
        <w:p w:rsidR="009D4FDE" w:rsidRDefault="00535EB2">
          <w:r>
            <w:t>Project_UseCaseModel_</w:t>
          </w:r>
          <w:r w:rsidR="00103E65">
            <w:t>CreateAccount</w:t>
          </w:r>
          <w:r w:rsidR="009D4FDE">
            <w:t>.docx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B92039A"/>
    <w:multiLevelType w:val="hybridMultilevel"/>
    <w:tmpl w:val="C68A28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7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065AF"/>
    <w:rsid w:val="0004741B"/>
    <w:rsid w:val="000916B9"/>
    <w:rsid w:val="00103E65"/>
    <w:rsid w:val="00274E95"/>
    <w:rsid w:val="002D02EB"/>
    <w:rsid w:val="00407DB3"/>
    <w:rsid w:val="00535EB2"/>
    <w:rsid w:val="0056530F"/>
    <w:rsid w:val="00570E86"/>
    <w:rsid w:val="00664E4B"/>
    <w:rsid w:val="006C543D"/>
    <w:rsid w:val="008C4393"/>
    <w:rsid w:val="0090593F"/>
    <w:rsid w:val="009D4FDE"/>
    <w:rsid w:val="00B72845"/>
    <w:rsid w:val="00BC2430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61EC7"/>
  <w15:docId w15:val="{5C8876DA-95F0-412D-8417-4F9154F0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15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Dani</cp:lastModifiedBy>
  <cp:revision>9</cp:revision>
  <dcterms:created xsi:type="dcterms:W3CDTF">2010-02-24T09:14:00Z</dcterms:created>
  <dcterms:modified xsi:type="dcterms:W3CDTF">2019-03-13T17:36:00Z</dcterms:modified>
</cp:coreProperties>
</file>