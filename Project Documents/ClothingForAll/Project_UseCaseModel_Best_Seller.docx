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0916B9" w:rsidRPr="00D047E9">
          <w:rPr>
            <w:rFonts w:ascii="Times New Roman" w:hAnsi="Times New Roman"/>
          </w:rPr>
          <w:t>&lt;</w:t>
        </w:r>
        <w:r w:rsidR="00254B73">
          <w:rPr>
            <w:rFonts w:ascii="Times New Roman" w:hAnsi="Times New Roman"/>
          </w:rPr>
          <w:t>Muresan Alex</w:t>
        </w:r>
        <w:r w:rsidR="000916B9" w:rsidRPr="00D047E9">
          <w:rPr>
            <w:rFonts w:ascii="Times New Roman" w:hAnsi="Times New Roman"/>
          </w:rPr>
          <w:t>&gt;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  <w:r w:rsidR="00254B73">
        <w:rPr>
          <w:rFonts w:ascii="Times New Roman" w:hAnsi="Times New Roman"/>
        </w:rPr>
        <w:t>_Best_Seller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 w:rsidP="00254B73">
            <w:pPr>
              <w:pStyle w:val="Tabletext"/>
            </w:pPr>
            <w:r w:rsidRPr="00D047E9">
              <w:t>&lt;</w:t>
            </w:r>
            <w:r w:rsidR="00254B73">
              <w:t>12</w:t>
            </w:r>
            <w:r w:rsidRPr="00D047E9">
              <w:t>/</w:t>
            </w:r>
            <w:r w:rsidR="00254B73">
              <w:t>03</w:t>
            </w:r>
            <w:r w:rsidRPr="00D047E9">
              <w:t>/</w:t>
            </w:r>
            <w:r w:rsidR="00254B73">
              <w:t>19</w:t>
            </w:r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254B73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254B73" w:rsidP="00254B73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:rsidR="008C4393" w:rsidRPr="00D047E9" w:rsidRDefault="00254B73">
            <w:pPr>
              <w:pStyle w:val="Tabletext"/>
            </w:pPr>
            <w:r>
              <w:t>Muresan Alex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Default="0056530F">
      <w:pPr>
        <w:pStyle w:val="TOC1"/>
        <w:tabs>
          <w:tab w:val="left" w:pos="432"/>
        </w:tabs>
        <w:rPr>
          <w:noProof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284700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254B73" w:rsidRPr="00284700" w:rsidRDefault="00254B73" w:rsidP="00254B73"/>
    <w:p w:rsidR="00254B73" w:rsidRPr="00284700" w:rsidRDefault="00254B73" w:rsidP="00254B73"/>
    <w:p w:rsidR="00D047E9" w:rsidRPr="00284700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284700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254B73" w:rsidRPr="00254B73" w:rsidRDefault="00254B73" w:rsidP="00254B73">
      <w:pPr>
        <w:spacing w:line="240" w:lineRule="auto"/>
        <w:jc w:val="both"/>
        <w:rPr>
          <w:b/>
          <w:sz w:val="24"/>
          <w:szCs w:val="28"/>
        </w:rPr>
      </w:pPr>
      <w:r>
        <w:t xml:space="preserve">              </w:t>
      </w:r>
      <w:r>
        <w:tab/>
      </w:r>
      <w:r>
        <w:tab/>
      </w:r>
      <w:r w:rsidRPr="00254B73">
        <w:rPr>
          <w:b/>
          <w:sz w:val="28"/>
          <w:szCs w:val="28"/>
        </w:rPr>
        <w:t xml:space="preserve">Use case: </w:t>
      </w:r>
      <w:r w:rsidRPr="00254B73">
        <w:rPr>
          <w:sz w:val="24"/>
          <w:szCs w:val="28"/>
        </w:rPr>
        <w:t>Best Seller</w:t>
      </w:r>
    </w:p>
    <w:p w:rsidR="00254B73" w:rsidRPr="00254B73" w:rsidRDefault="00254B73" w:rsidP="00254B73">
      <w:pPr>
        <w:spacing w:line="240" w:lineRule="auto"/>
        <w:ind w:left="720" w:firstLine="720"/>
        <w:jc w:val="both"/>
        <w:rPr>
          <w:b/>
          <w:sz w:val="28"/>
          <w:szCs w:val="28"/>
        </w:rPr>
      </w:pPr>
      <w:r w:rsidRPr="00254B73">
        <w:rPr>
          <w:b/>
          <w:sz w:val="28"/>
          <w:szCs w:val="28"/>
        </w:rPr>
        <w:t xml:space="preserve">Level: </w:t>
      </w:r>
      <w:r w:rsidRPr="00254B73">
        <w:rPr>
          <w:sz w:val="24"/>
          <w:szCs w:val="28"/>
        </w:rPr>
        <w:t>user goal</w:t>
      </w:r>
    </w:p>
    <w:p w:rsidR="00254B73" w:rsidRPr="00254B73" w:rsidRDefault="00254B73" w:rsidP="00254B73">
      <w:pPr>
        <w:spacing w:line="240" w:lineRule="auto"/>
        <w:ind w:left="720" w:firstLine="720"/>
        <w:jc w:val="both"/>
        <w:rPr>
          <w:b/>
          <w:sz w:val="24"/>
          <w:szCs w:val="28"/>
        </w:rPr>
      </w:pPr>
      <w:r w:rsidRPr="00254B73">
        <w:rPr>
          <w:b/>
          <w:sz w:val="28"/>
          <w:szCs w:val="28"/>
        </w:rPr>
        <w:t xml:space="preserve">Primary actor: </w:t>
      </w:r>
      <w:r w:rsidRPr="00254B73">
        <w:rPr>
          <w:sz w:val="24"/>
          <w:szCs w:val="28"/>
        </w:rPr>
        <w:t>online shop user</w:t>
      </w:r>
    </w:p>
    <w:p w:rsidR="00254B73" w:rsidRPr="00254B73" w:rsidRDefault="00254B73" w:rsidP="00254B73">
      <w:pPr>
        <w:spacing w:line="240" w:lineRule="auto"/>
        <w:ind w:left="720" w:firstLine="720"/>
        <w:jc w:val="both"/>
        <w:rPr>
          <w:b/>
          <w:sz w:val="28"/>
          <w:szCs w:val="28"/>
        </w:rPr>
      </w:pPr>
      <w:r w:rsidRPr="00254B73">
        <w:rPr>
          <w:b/>
          <w:sz w:val="28"/>
          <w:szCs w:val="28"/>
        </w:rPr>
        <w:t xml:space="preserve">Main success scenario: 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User opens the application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System prompts user log in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User enters login data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User clicks log in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Log in data is validated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Home menu appears</w:t>
      </w:r>
    </w:p>
    <w:p w:rsidR="00254B73" w:rsidRPr="00816AB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 xml:space="preserve">User clicks </w:t>
      </w:r>
      <w:r w:rsidR="00816AB3">
        <w:rPr>
          <w:sz w:val="24"/>
        </w:rPr>
        <w:t>“S</w:t>
      </w:r>
      <w:r>
        <w:rPr>
          <w:sz w:val="24"/>
        </w:rPr>
        <w:t>ee best sellers</w:t>
      </w:r>
      <w:r w:rsidR="00816AB3">
        <w:rPr>
          <w:sz w:val="24"/>
        </w:rPr>
        <w:t>”</w:t>
      </w:r>
    </w:p>
    <w:p w:rsidR="00816AB3" w:rsidRPr="00254B73" w:rsidRDefault="00816AB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System redirects to categories menu</w:t>
      </w:r>
      <w:bookmarkStart w:id="5" w:name="_GoBack"/>
      <w:bookmarkEnd w:id="5"/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User chooses one category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 xml:space="preserve">System </w:t>
      </w:r>
      <w:r w:rsidR="005B0113">
        <w:rPr>
          <w:sz w:val="24"/>
        </w:rPr>
        <w:t>collects selling data</w:t>
      </w:r>
      <w:r>
        <w:rPr>
          <w:sz w:val="24"/>
        </w:rPr>
        <w:t xml:space="preserve"> for that category 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 xml:space="preserve">System </w:t>
      </w:r>
      <w:r w:rsidR="005B0113">
        <w:rPr>
          <w:sz w:val="24"/>
        </w:rPr>
        <w:t>computes</w:t>
      </w:r>
      <w:r>
        <w:rPr>
          <w:sz w:val="24"/>
        </w:rPr>
        <w:t xml:space="preserve"> the rankings based on the sales of each item</w:t>
      </w:r>
    </w:p>
    <w:p w:rsidR="00254B73" w:rsidRPr="005B0113" w:rsidRDefault="00254B73" w:rsidP="005B011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Top 3 color combinations for that category are displayed</w:t>
      </w:r>
      <w:r w:rsidR="005B0113">
        <w:rPr>
          <w:sz w:val="24"/>
        </w:rPr>
        <w:t xml:space="preserve"> in order</w:t>
      </w:r>
    </w:p>
    <w:p w:rsidR="005B0113" w:rsidRDefault="005B0113" w:rsidP="005B0113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  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5B0113">
        <w:rPr>
          <w:b/>
          <w:sz w:val="24"/>
        </w:rPr>
        <w:t>Extensions:</w:t>
      </w:r>
    </w:p>
    <w:p w:rsidR="005B0113" w:rsidRDefault="005B0113" w:rsidP="005B0113">
      <w:pPr>
        <w:spacing w:line="240" w:lineRule="auto"/>
        <w:jc w:val="both"/>
        <w:rPr>
          <w:sz w:val="24"/>
        </w:rPr>
      </w:pPr>
      <w:r>
        <w:rPr>
          <w:b/>
          <w:sz w:val="24"/>
        </w:rPr>
        <w:t xml:space="preserve">                                </w:t>
      </w:r>
      <w:r>
        <w:rPr>
          <w:b/>
          <w:sz w:val="24"/>
        </w:rPr>
        <w:tab/>
        <w:t xml:space="preserve">     9’. </w:t>
      </w:r>
      <w:r>
        <w:rPr>
          <w:sz w:val="24"/>
        </w:rPr>
        <w:t>System cannot collect enough data for that category</w:t>
      </w:r>
    </w:p>
    <w:p w:rsidR="005B0113" w:rsidRDefault="005B0113" w:rsidP="005B0113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>
        <w:rPr>
          <w:b/>
          <w:sz w:val="24"/>
        </w:rPr>
        <w:t xml:space="preserve">10’. </w:t>
      </w:r>
      <w:r>
        <w:rPr>
          <w:sz w:val="24"/>
        </w:rPr>
        <w:t>An error message is displayed</w:t>
      </w:r>
    </w:p>
    <w:p w:rsidR="005B0113" w:rsidRPr="005B0113" w:rsidRDefault="005B0113" w:rsidP="005B0113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ab/>
        <w:t xml:space="preserve">    </w:t>
      </w:r>
      <w:r>
        <w:rPr>
          <w:b/>
          <w:sz w:val="24"/>
        </w:rPr>
        <w:t xml:space="preserve">11’. </w:t>
      </w:r>
      <w:r>
        <w:rPr>
          <w:sz w:val="24"/>
        </w:rPr>
        <w:t>The system returns to home menu</w:t>
      </w:r>
    </w:p>
    <w:p w:rsidR="00254B73" w:rsidRPr="00254B73" w:rsidRDefault="00254B73" w:rsidP="00254B73"/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D047E9" w:rsidRDefault="005B0113" w:rsidP="00D047E9">
      <w:pPr>
        <w:pStyle w:val="InfoBlue"/>
      </w:pPr>
      <w:r>
        <w:t xml:space="preserve">  </w:t>
      </w:r>
      <w:r w:rsidR="00816AB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05pt;height:221.95pt">
            <v:imagedata r:id="rId9" o:title="UseCaseDiagram"/>
          </v:shape>
        </w:pict>
      </w:r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BED" w:rsidRDefault="00A27BED">
      <w:pPr>
        <w:spacing w:line="240" w:lineRule="auto"/>
      </w:pPr>
      <w:r>
        <w:separator/>
      </w:r>
    </w:p>
  </w:endnote>
  <w:endnote w:type="continuationSeparator" w:id="0">
    <w:p w:rsidR="00A27BED" w:rsidRDefault="00A27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5B0113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5B0113">
            <w:t>Muresan Alex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16AB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816AB3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BED" w:rsidRDefault="00A27BED">
      <w:pPr>
        <w:spacing w:line="240" w:lineRule="auto"/>
      </w:pPr>
      <w:r>
        <w:separator/>
      </w:r>
    </w:p>
  </w:footnote>
  <w:footnote w:type="continuationSeparator" w:id="0">
    <w:p w:rsidR="00A27BED" w:rsidRDefault="00A27B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284700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04741B">
        <w:rPr>
          <w:rFonts w:ascii="Arial" w:hAnsi="Arial"/>
          <w:b/>
          <w:sz w:val="36"/>
        </w:rPr>
        <w:t>Student</w:t>
      </w:r>
      <w:r w:rsidR="000916B9">
        <w:rPr>
          <w:rFonts w:ascii="Arial" w:hAnsi="Arial"/>
          <w:b/>
          <w:sz w:val="36"/>
        </w:rPr>
        <w:t xml:space="preserve"> Name&gt;</w:t>
      </w:r>
    </w:fldSimple>
  </w:p>
  <w:p w:rsidR="0004741B" w:rsidRDefault="0028470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&lt;Group Number&gt;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254B73" w:rsidP="00254B73">
          <w:r>
            <w:t>ClothingForAll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254B73">
          <w:r>
            <w:t xml:space="preserve">  Date:  &lt;</w:t>
          </w:r>
          <w:r w:rsidR="00254B73">
            <w:t>12</w:t>
          </w:r>
          <w:r>
            <w:t>/</w:t>
          </w:r>
          <w:r w:rsidR="00254B73">
            <w:t>03</w:t>
          </w:r>
          <w:r>
            <w:t>/</w:t>
          </w:r>
          <w:r w:rsidR="00254B73">
            <w:t>19</w:t>
          </w:r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254B73">
          <w:r>
            <w:t>Project_UseCaseModel_Best_Seller.docx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57451DA"/>
    <w:multiLevelType w:val="hybridMultilevel"/>
    <w:tmpl w:val="CF16378C"/>
    <w:lvl w:ilvl="0" w:tplc="0409000F">
      <w:start w:val="1"/>
      <w:numFmt w:val="decimal"/>
      <w:lvlText w:val="%1."/>
      <w:lvlJc w:val="left"/>
      <w:pPr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ind w:left="8647" w:hanging="180"/>
      </w:p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54B73"/>
    <w:rsid w:val="00284700"/>
    <w:rsid w:val="002D02EB"/>
    <w:rsid w:val="0056530F"/>
    <w:rsid w:val="00570E86"/>
    <w:rsid w:val="005B0113"/>
    <w:rsid w:val="00664E4B"/>
    <w:rsid w:val="006C543D"/>
    <w:rsid w:val="00816AB3"/>
    <w:rsid w:val="008C4393"/>
    <w:rsid w:val="0090593F"/>
    <w:rsid w:val="00A27BED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lastModifiedBy>Alex Muresan</cp:lastModifiedBy>
  <cp:revision>3</cp:revision>
  <dcterms:created xsi:type="dcterms:W3CDTF">2019-03-12T08:36:00Z</dcterms:created>
  <dcterms:modified xsi:type="dcterms:W3CDTF">2019-03-12T08:45:00Z</dcterms:modified>
</cp:coreProperties>
</file>