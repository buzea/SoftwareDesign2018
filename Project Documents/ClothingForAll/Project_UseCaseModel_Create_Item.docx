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proofErr w:type="spellStart"/>
      <w:r w:rsidR="00254B73">
        <w:rPr>
          <w:rFonts w:ascii="Times New Roman" w:hAnsi="Times New Roman"/>
        </w:rPr>
        <w:t>Muresan</w:t>
      </w:r>
      <w:proofErr w:type="spellEnd"/>
      <w:r w:rsidR="00254B73">
        <w:rPr>
          <w:rFonts w:ascii="Times New Roman" w:hAnsi="Times New Roman"/>
        </w:rPr>
        <w:t xml:space="preserve"> Alex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 xml:space="preserve">ase </w:t>
      </w:r>
      <w:proofErr w:type="spellStart"/>
      <w:r w:rsidR="0004741B" w:rsidRPr="00D047E9">
        <w:rPr>
          <w:rFonts w:ascii="Times New Roman" w:hAnsi="Times New Roman"/>
        </w:rPr>
        <w:t>Model</w:t>
      </w:r>
      <w:r w:rsidR="00254B73">
        <w:rPr>
          <w:rFonts w:ascii="Times New Roman" w:hAnsi="Times New Roman"/>
        </w:rPr>
        <w:t>_</w:t>
      </w:r>
      <w:r w:rsidR="00F57658">
        <w:rPr>
          <w:rFonts w:ascii="Times New Roman" w:hAnsi="Times New Roman"/>
        </w:rPr>
        <w:t>Create</w:t>
      </w:r>
      <w:r w:rsidR="00254B73">
        <w:rPr>
          <w:rFonts w:ascii="Times New Roman" w:hAnsi="Times New Roman"/>
        </w:rPr>
        <w:t>_</w:t>
      </w:r>
      <w:r w:rsidR="00F57658">
        <w:rPr>
          <w:rFonts w:ascii="Times New Roman" w:hAnsi="Times New Roman"/>
        </w:rPr>
        <w:t>Item</w:t>
      </w:r>
      <w:proofErr w:type="spellEnd"/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 w:rsidP="00254B73">
            <w:pPr>
              <w:pStyle w:val="Tabletext"/>
            </w:pPr>
            <w:r w:rsidRPr="00D047E9">
              <w:t>&lt;</w:t>
            </w:r>
            <w:r w:rsidR="00254B73">
              <w:t>12</w:t>
            </w:r>
            <w:r w:rsidRPr="00D047E9">
              <w:t>/</w:t>
            </w:r>
            <w:r w:rsidR="00254B73">
              <w:t>03</w:t>
            </w:r>
            <w:r w:rsidRPr="00D047E9">
              <w:t>/</w:t>
            </w:r>
            <w:r w:rsidR="00254B73">
              <w:t>19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254B73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254B73" w:rsidP="00254B73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D047E9" w:rsidRDefault="00254B73">
            <w:pPr>
              <w:pStyle w:val="Tabletext"/>
            </w:pPr>
            <w:proofErr w:type="spellStart"/>
            <w:r>
              <w:t>Muresan</w:t>
            </w:r>
            <w:proofErr w:type="spellEnd"/>
            <w:r>
              <w:t xml:space="preserve"> Alex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Default="0056530F">
      <w:pPr>
        <w:pStyle w:val="TOC1"/>
        <w:tabs>
          <w:tab w:val="left" w:pos="432"/>
        </w:tabs>
        <w:rPr>
          <w:noProof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84700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254B73" w:rsidRPr="00284700" w:rsidRDefault="00254B73" w:rsidP="00254B73"/>
    <w:p w:rsidR="00254B73" w:rsidRPr="00284700" w:rsidRDefault="00254B73" w:rsidP="00254B73"/>
    <w:p w:rsidR="00D047E9" w:rsidRPr="00284700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84700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254B73" w:rsidRPr="00254B73" w:rsidRDefault="00254B73" w:rsidP="00254B73">
      <w:pPr>
        <w:spacing w:line="240" w:lineRule="auto"/>
        <w:jc w:val="both"/>
        <w:rPr>
          <w:b/>
          <w:sz w:val="24"/>
          <w:szCs w:val="28"/>
        </w:rPr>
      </w:pPr>
      <w:r>
        <w:t xml:space="preserve">              </w:t>
      </w:r>
      <w:r>
        <w:tab/>
      </w:r>
      <w:r>
        <w:tab/>
      </w:r>
      <w:r w:rsidRPr="00254B73">
        <w:rPr>
          <w:b/>
          <w:sz w:val="28"/>
          <w:szCs w:val="28"/>
        </w:rPr>
        <w:t xml:space="preserve">Use case: </w:t>
      </w:r>
      <w:r w:rsidR="006F6B67">
        <w:rPr>
          <w:sz w:val="24"/>
          <w:szCs w:val="28"/>
        </w:rPr>
        <w:t>Create item</w:t>
      </w:r>
    </w:p>
    <w:p w:rsidR="00254B73" w:rsidRPr="00254B73" w:rsidRDefault="00254B73" w:rsidP="00254B73">
      <w:pPr>
        <w:spacing w:line="240" w:lineRule="auto"/>
        <w:ind w:left="720" w:firstLine="720"/>
        <w:jc w:val="both"/>
        <w:rPr>
          <w:b/>
          <w:sz w:val="28"/>
          <w:szCs w:val="28"/>
        </w:rPr>
      </w:pPr>
      <w:r w:rsidRPr="00254B73">
        <w:rPr>
          <w:b/>
          <w:sz w:val="28"/>
          <w:szCs w:val="28"/>
        </w:rPr>
        <w:t xml:space="preserve">Level: </w:t>
      </w:r>
      <w:r w:rsidRPr="00254B73">
        <w:rPr>
          <w:sz w:val="24"/>
          <w:szCs w:val="28"/>
        </w:rPr>
        <w:t>user goal</w:t>
      </w:r>
    </w:p>
    <w:p w:rsidR="00254B73" w:rsidRPr="00254B73" w:rsidRDefault="00254B73" w:rsidP="00254B73">
      <w:pPr>
        <w:spacing w:line="240" w:lineRule="auto"/>
        <w:ind w:left="720" w:firstLine="720"/>
        <w:jc w:val="both"/>
        <w:rPr>
          <w:b/>
          <w:sz w:val="24"/>
          <w:szCs w:val="28"/>
        </w:rPr>
      </w:pPr>
      <w:r w:rsidRPr="00254B73">
        <w:rPr>
          <w:b/>
          <w:sz w:val="28"/>
          <w:szCs w:val="28"/>
        </w:rPr>
        <w:t xml:space="preserve">Primary actor: </w:t>
      </w:r>
      <w:r w:rsidRPr="00254B73">
        <w:rPr>
          <w:sz w:val="24"/>
          <w:szCs w:val="28"/>
        </w:rPr>
        <w:t>online shop user</w:t>
      </w:r>
    </w:p>
    <w:p w:rsidR="00254B73" w:rsidRPr="00254B73" w:rsidRDefault="00254B73" w:rsidP="00254B73">
      <w:pPr>
        <w:spacing w:line="240" w:lineRule="auto"/>
        <w:ind w:left="720" w:firstLine="720"/>
        <w:jc w:val="both"/>
        <w:rPr>
          <w:b/>
          <w:sz w:val="28"/>
          <w:szCs w:val="28"/>
        </w:rPr>
      </w:pPr>
      <w:r w:rsidRPr="00254B73">
        <w:rPr>
          <w:b/>
          <w:sz w:val="28"/>
          <w:szCs w:val="28"/>
        </w:rPr>
        <w:t xml:space="preserve">Main success scenario: 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opens the application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System prompts user log in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enters login data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clicks log in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Log in data is validated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Home menu appears</w:t>
      </w:r>
    </w:p>
    <w:p w:rsidR="00254B73" w:rsidRPr="00816AB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 xml:space="preserve">User clicks </w:t>
      </w:r>
      <w:r w:rsidR="00816AB3">
        <w:rPr>
          <w:sz w:val="24"/>
        </w:rPr>
        <w:t>“</w:t>
      </w:r>
      <w:r w:rsidR="006F6B67">
        <w:rPr>
          <w:sz w:val="24"/>
        </w:rPr>
        <w:t>Create item</w:t>
      </w:r>
      <w:r w:rsidR="00816AB3">
        <w:rPr>
          <w:sz w:val="24"/>
        </w:rPr>
        <w:t>”</w:t>
      </w:r>
    </w:p>
    <w:p w:rsidR="00816AB3" w:rsidRPr="00254B73" w:rsidRDefault="00816AB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 xml:space="preserve">System redirects to </w:t>
      </w:r>
      <w:r w:rsidR="006F6B67">
        <w:rPr>
          <w:sz w:val="24"/>
        </w:rPr>
        <w:t>items list</w:t>
      </w:r>
      <w:r>
        <w:rPr>
          <w:sz w:val="24"/>
        </w:rPr>
        <w:t xml:space="preserve"> menu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 xml:space="preserve">User chooses one </w:t>
      </w:r>
      <w:r w:rsidR="006F6B67">
        <w:rPr>
          <w:sz w:val="24"/>
        </w:rPr>
        <w:t>item</w:t>
      </w:r>
    </w:p>
    <w:p w:rsidR="00254B73" w:rsidRPr="00254B73" w:rsidRDefault="00254B73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 xml:space="preserve">System </w:t>
      </w:r>
      <w:r w:rsidR="006F6B67">
        <w:rPr>
          <w:sz w:val="24"/>
        </w:rPr>
        <w:t>opens customization window</w:t>
      </w:r>
      <w:r>
        <w:rPr>
          <w:sz w:val="24"/>
        </w:rPr>
        <w:t xml:space="preserve"> </w:t>
      </w:r>
    </w:p>
    <w:p w:rsidR="00254B73" w:rsidRPr="00254B73" w:rsidRDefault="006F6B67" w:rsidP="00254B7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customize the chosen item</w:t>
      </w:r>
    </w:p>
    <w:p w:rsidR="00254B73" w:rsidRPr="006F6B67" w:rsidRDefault="006F6B67" w:rsidP="005B011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User presses “Finish”</w:t>
      </w:r>
    </w:p>
    <w:p w:rsidR="006F6B67" w:rsidRPr="006F6B67" w:rsidRDefault="006F6B67" w:rsidP="005B011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A success message is displayed</w:t>
      </w:r>
    </w:p>
    <w:p w:rsidR="006F6B67" w:rsidRPr="005B0113" w:rsidRDefault="006F6B67" w:rsidP="005B0113">
      <w:pPr>
        <w:numPr>
          <w:ilvl w:val="0"/>
          <w:numId w:val="23"/>
        </w:numPr>
        <w:spacing w:line="240" w:lineRule="auto"/>
        <w:jc w:val="both"/>
        <w:rPr>
          <w:b/>
          <w:sz w:val="24"/>
        </w:rPr>
      </w:pPr>
      <w:r>
        <w:rPr>
          <w:sz w:val="24"/>
        </w:rPr>
        <w:t>System adds the item to the basket</w:t>
      </w:r>
    </w:p>
    <w:p w:rsidR="005B0113" w:rsidRDefault="005B0113" w:rsidP="005B0113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B0113">
        <w:rPr>
          <w:b/>
          <w:sz w:val="24"/>
        </w:rPr>
        <w:t>Extensions:</w:t>
      </w:r>
    </w:p>
    <w:p w:rsidR="005B0113" w:rsidRDefault="005B0113" w:rsidP="005B0113">
      <w:pPr>
        <w:spacing w:line="240" w:lineRule="auto"/>
        <w:jc w:val="both"/>
        <w:rPr>
          <w:sz w:val="24"/>
        </w:rPr>
      </w:pPr>
      <w:r>
        <w:rPr>
          <w:b/>
          <w:sz w:val="24"/>
        </w:rPr>
        <w:t xml:space="preserve">       </w:t>
      </w:r>
      <w:r w:rsidR="006F6B67">
        <w:rPr>
          <w:b/>
          <w:sz w:val="24"/>
        </w:rPr>
        <w:t xml:space="preserve">                         </w:t>
      </w:r>
      <w:r w:rsidR="006F6B67">
        <w:rPr>
          <w:b/>
          <w:sz w:val="24"/>
        </w:rPr>
        <w:tab/>
        <w:t xml:space="preserve">     5</w:t>
      </w:r>
      <w:r>
        <w:rPr>
          <w:b/>
          <w:sz w:val="24"/>
        </w:rPr>
        <w:t xml:space="preserve">’. </w:t>
      </w:r>
      <w:r w:rsidR="006F6B67">
        <w:rPr>
          <w:sz w:val="24"/>
        </w:rPr>
        <w:t>System cannot validate data</w:t>
      </w:r>
    </w:p>
    <w:p w:rsidR="005B0113" w:rsidRDefault="005B0113" w:rsidP="005B0113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</w:t>
      </w:r>
      <w:r w:rsidR="006F6B67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="006F6B67">
        <w:rPr>
          <w:sz w:val="24"/>
        </w:rPr>
        <w:t xml:space="preserve"> </w:t>
      </w:r>
      <w:r w:rsidR="006F6B67">
        <w:rPr>
          <w:b/>
          <w:sz w:val="24"/>
        </w:rPr>
        <w:t>6</w:t>
      </w:r>
      <w:r>
        <w:rPr>
          <w:b/>
          <w:sz w:val="24"/>
        </w:rPr>
        <w:t xml:space="preserve">’. </w:t>
      </w:r>
      <w:r w:rsidR="006F6B67">
        <w:rPr>
          <w:sz w:val="24"/>
        </w:rPr>
        <w:t>A login error message is displayed</w:t>
      </w:r>
    </w:p>
    <w:p w:rsidR="005B0113" w:rsidRPr="005B0113" w:rsidRDefault="005B0113" w:rsidP="005B0113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ab/>
        <w:t xml:space="preserve">    </w:t>
      </w:r>
      <w:r w:rsidR="006F6B67">
        <w:rPr>
          <w:b/>
          <w:sz w:val="24"/>
        </w:rPr>
        <w:t xml:space="preserve"> 7</w:t>
      </w:r>
      <w:r>
        <w:rPr>
          <w:b/>
          <w:sz w:val="24"/>
        </w:rPr>
        <w:t xml:space="preserve">’. </w:t>
      </w:r>
      <w:r w:rsidR="006F6B67">
        <w:rPr>
          <w:sz w:val="24"/>
        </w:rPr>
        <w:t>System returns to log in menu</w:t>
      </w:r>
    </w:p>
    <w:p w:rsidR="00254B73" w:rsidRPr="00254B73" w:rsidRDefault="00254B73" w:rsidP="00254B73"/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5B0113" w:rsidP="00D047E9">
      <w:pPr>
        <w:pStyle w:val="InfoBlue"/>
      </w:pPr>
      <w:r>
        <w:t xml:space="preserve">  </w:t>
      </w:r>
      <w:r w:rsidR="00816AB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05pt;height:221.95pt">
            <v:imagedata r:id="rId14" o:title="UseCaseDiagram"/>
          </v:shape>
        </w:pict>
      </w:r>
    </w:p>
    <w:sectPr w:rsidR="008C4393" w:rsidRPr="00D047E9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69B" w:rsidRDefault="0007569B">
      <w:pPr>
        <w:spacing w:line="240" w:lineRule="auto"/>
      </w:pPr>
      <w:r>
        <w:separator/>
      </w:r>
    </w:p>
  </w:endnote>
  <w:endnote w:type="continuationSeparator" w:id="0">
    <w:p w:rsidR="0007569B" w:rsidRDefault="0007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58" w:rsidRDefault="00F576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58" w:rsidRDefault="00F576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58" w:rsidRDefault="00F5765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5B011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B0113">
            <w:t>Muresan</w:t>
          </w:r>
          <w:proofErr w:type="spellEnd"/>
          <w:r w:rsidR="005B0113">
            <w:t xml:space="preserve"> Alex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16AB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57658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69B" w:rsidRDefault="0007569B">
      <w:pPr>
        <w:spacing w:line="240" w:lineRule="auto"/>
      </w:pPr>
      <w:r>
        <w:separator/>
      </w:r>
    </w:p>
  </w:footnote>
  <w:footnote w:type="continuationSeparator" w:id="0">
    <w:p w:rsidR="0007569B" w:rsidRDefault="00075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58" w:rsidRDefault="00F576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284700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F57658">
      <w:rPr>
        <w:rFonts w:ascii="Arial" w:hAnsi="Arial"/>
        <w:b/>
        <w:sz w:val="36"/>
      </w:rPr>
      <w:t>Muresan</w:t>
    </w:r>
    <w:proofErr w:type="spellEnd"/>
    <w:r w:rsidR="00F57658">
      <w:rPr>
        <w:rFonts w:ascii="Arial" w:hAnsi="Arial"/>
        <w:b/>
        <w:sz w:val="36"/>
      </w:rPr>
      <w:t xml:space="preserve"> Alex</w:t>
    </w:r>
    <w:r>
      <w:rPr>
        <w:rFonts w:ascii="Arial" w:hAnsi="Arial"/>
        <w:b/>
        <w:sz w:val="36"/>
      </w:rPr>
      <w:fldChar w:fldCharType="end"/>
    </w:r>
  </w:p>
  <w:p w:rsidR="0004741B" w:rsidRDefault="002847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57658">
        <w:rPr>
          <w:rFonts w:ascii="Arial" w:hAnsi="Arial"/>
          <w:b/>
          <w:sz w:val="36"/>
        </w:rPr>
        <w:t>E_30432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58" w:rsidRDefault="00F5765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254B73" w:rsidP="00254B73">
          <w:proofErr w:type="spellStart"/>
          <w:r>
            <w:t>ClothingForAll</w:t>
          </w:r>
          <w:proofErr w:type="spellEnd"/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254B73">
          <w:r>
            <w:t xml:space="preserve">  Date:  &lt;</w:t>
          </w:r>
          <w:r w:rsidR="00254B73">
            <w:t>12</w:t>
          </w:r>
          <w:r>
            <w:t>/</w:t>
          </w:r>
          <w:r w:rsidR="00254B73">
            <w:t>03</w:t>
          </w:r>
          <w:r>
            <w:t>/</w:t>
          </w:r>
          <w:r w:rsidR="00254B73">
            <w:t>19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254B73" w:rsidP="00F57658">
          <w:r>
            <w:t>Project_UseCaseModel_</w:t>
          </w:r>
          <w:r w:rsidR="00F57658">
            <w:t>Create_Item</w:t>
          </w:r>
          <w:r>
            <w:t>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57451DA"/>
    <w:multiLevelType w:val="hybridMultilevel"/>
    <w:tmpl w:val="CF16378C"/>
    <w:lvl w:ilvl="0" w:tplc="0409000F">
      <w:start w:val="1"/>
      <w:numFmt w:val="decimal"/>
      <w:lvlText w:val="%1."/>
      <w:lvlJc w:val="lef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7569B"/>
    <w:rsid w:val="000916B9"/>
    <w:rsid w:val="00254B73"/>
    <w:rsid w:val="00284700"/>
    <w:rsid w:val="002D02EB"/>
    <w:rsid w:val="0056530F"/>
    <w:rsid w:val="00570E86"/>
    <w:rsid w:val="005B0113"/>
    <w:rsid w:val="00664E4B"/>
    <w:rsid w:val="006C543D"/>
    <w:rsid w:val="006F363A"/>
    <w:rsid w:val="006F6B67"/>
    <w:rsid w:val="00816AB3"/>
    <w:rsid w:val="008C4393"/>
    <w:rsid w:val="0090593F"/>
    <w:rsid w:val="00C709E3"/>
    <w:rsid w:val="00D047E9"/>
    <w:rsid w:val="00D720D3"/>
    <w:rsid w:val="00F5765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Alex Muresan</cp:lastModifiedBy>
  <cp:revision>2</cp:revision>
  <dcterms:created xsi:type="dcterms:W3CDTF">2019-03-12T08:50:00Z</dcterms:created>
  <dcterms:modified xsi:type="dcterms:W3CDTF">2019-03-12T08:50:00Z</dcterms:modified>
</cp:coreProperties>
</file>