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C66858">
      <w:pPr>
        <w:pStyle w:val="Title"/>
        <w:jc w:val="right"/>
        <w:rPr>
          <w:rFonts w:ascii="Times New Roman" w:hAnsi="Times New Roman"/>
        </w:rPr>
      </w:pPr>
      <w:r>
        <w:t>CompSciPrep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C6685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C6685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66858" w:rsidP="00C66858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C66858">
            <w:pPr>
              <w:pStyle w:val="Tabletext"/>
            </w:pPr>
            <w:r>
              <w:t>Iancu Paul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575B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575B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575B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575B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575B6">
        <w:rPr>
          <w:rFonts w:ascii="Times New Roman" w:hAnsi="Times New Roman"/>
        </w:rPr>
        <w:lastRenderedPageBreak/>
        <w:fldChar w:fldCharType="begin"/>
      </w:r>
      <w:r w:rsidR="00A575B6">
        <w:rPr>
          <w:rFonts w:ascii="Times New Roman" w:hAnsi="Times New Roman"/>
        </w:rPr>
        <w:instrText xml:space="preserve">title  \* Mergeformat </w:instrText>
      </w:r>
      <w:r w:rsidR="00A575B6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575B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Use case: </w:t>
      </w:r>
      <w:r w:rsidR="00C33E29">
        <w:rPr>
          <w:color w:val="000000"/>
          <w:sz w:val="24"/>
        </w:rPr>
        <w:t>Create a problem</w:t>
      </w:r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Level: </w:t>
      </w:r>
      <w:r w:rsidR="00B37EBF" w:rsidRPr="00237FC3">
        <w:rPr>
          <w:color w:val="000000"/>
          <w:sz w:val="24"/>
        </w:rPr>
        <w:t>user goal</w:t>
      </w:r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Primary actor: </w:t>
      </w:r>
      <w:r w:rsidR="00B37EBF" w:rsidRPr="00237FC3">
        <w:rPr>
          <w:color w:val="000000"/>
          <w:sz w:val="24"/>
        </w:rPr>
        <w:t>Candidate</w:t>
      </w:r>
      <w:r w:rsidR="00C33E29">
        <w:rPr>
          <w:color w:val="000000"/>
          <w:sz w:val="24"/>
        </w:rPr>
        <w:t>\Interviewer</w:t>
      </w:r>
    </w:p>
    <w:p w:rsidR="006C543D" w:rsidRPr="00237FC3" w:rsidRDefault="006C543D" w:rsidP="0004741B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Main success scenario: 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opens the application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application prompts the user to log in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writes his credentials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log in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system validates the credentials</w:t>
      </w:r>
    </w:p>
    <w:p w:rsidR="00B37EBF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application redirects the user to the home page</w:t>
      </w:r>
    </w:p>
    <w:p w:rsidR="00C33E29" w:rsidRDefault="00C33E29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clicks on the “Create Problem” button</w:t>
      </w:r>
    </w:p>
    <w:p w:rsidR="00C33E29" w:rsidRDefault="00C33E29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application redirects the user to the create problem page</w:t>
      </w:r>
    </w:p>
    <w:p w:rsidR="00C33E29" w:rsidRDefault="00C33E29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write the title of the problem in the “Title” textbox</w:t>
      </w:r>
    </w:p>
    <w:p w:rsidR="00C33E29" w:rsidRDefault="00C33E29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select the categories from the Categories drop down list</w:t>
      </w:r>
    </w:p>
    <w:p w:rsidR="00C33E29" w:rsidRDefault="00C33E29" w:rsidP="00C33E29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write the text of the problem in the “Task” text field</w:t>
      </w:r>
    </w:p>
    <w:p w:rsidR="00C33E29" w:rsidRDefault="00C33E29" w:rsidP="00C33E29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choose a name for the input and output files</w:t>
      </w:r>
    </w:p>
    <w:p w:rsidR="00C33E29" w:rsidRDefault="00C33E29" w:rsidP="00C33E29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create one or more test cases by clicking the “Create Test Case button”</w:t>
      </w:r>
    </w:p>
    <w:p w:rsidR="00C33E29" w:rsidRPr="00C33E29" w:rsidRDefault="00C33E29" w:rsidP="00C33E29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The user must click the “Save” button</w:t>
      </w:r>
    </w:p>
    <w:p w:rsidR="007D21FE" w:rsidRPr="00237FC3" w:rsidRDefault="00D047E9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Extensions: </w:t>
      </w:r>
      <w:bookmarkStart w:id="5" w:name="_Toc254773291"/>
      <w:bookmarkEnd w:id="3"/>
      <w:bookmarkEnd w:id="4"/>
    </w:p>
    <w:p w:rsidR="007D21FE" w:rsidRPr="00237FC3" w:rsidRDefault="007D21FE" w:rsidP="007D21FE">
      <w:p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ab/>
        <w:t xml:space="preserve">      5’ .  The application finds the credentials invalid</w:t>
      </w:r>
    </w:p>
    <w:p w:rsidR="007D21FE" w:rsidRPr="00237FC3" w:rsidRDefault="007D21FE" w:rsidP="007D21FE">
      <w:p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ab/>
        <w:t xml:space="preserve">      6’ .  The application redirects the user to the login screen</w:t>
      </w:r>
    </w:p>
    <w:p w:rsidR="007D21FE" w:rsidRPr="00237FC3" w:rsidRDefault="00C33E29" w:rsidP="00C33E29">
      <w:pPr>
        <w:spacing w:line="240" w:lineRule="auto"/>
        <w:ind w:left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14’. The application will not let the user save the problem if any of the mentioned               fields is left empty</w:t>
      </w: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8C4393" w:rsidRPr="00D047E9" w:rsidRDefault="00D047E9" w:rsidP="007D21FE">
      <w:pPr>
        <w:spacing w:line="240" w:lineRule="auto"/>
        <w:ind w:left="720"/>
        <w:jc w:val="both"/>
      </w:pPr>
      <w:r w:rsidRPr="00D047E9">
        <w:t>UML Use-Case Diagrams</w:t>
      </w:r>
      <w:bookmarkEnd w:id="5"/>
    </w:p>
    <w:p w:rsidR="008C4393" w:rsidRPr="00D047E9" w:rsidRDefault="007F2A78" w:rsidP="00D047E9">
      <w:pPr>
        <w:pStyle w:val="InfoBlue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4pt">
            <v:imagedata r:id="rId13" o:title="Use Case UML"/>
          </v:shape>
        </w:pict>
      </w: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C0" w:rsidRDefault="003E1FC0">
      <w:pPr>
        <w:spacing w:line="240" w:lineRule="auto"/>
      </w:pPr>
      <w:r>
        <w:separator/>
      </w:r>
    </w:p>
  </w:endnote>
  <w:endnote w:type="continuationSeparator" w:id="0">
    <w:p w:rsidR="003E1FC0" w:rsidRDefault="003E1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78" w:rsidRDefault="007F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78" w:rsidRDefault="007F2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78" w:rsidRDefault="007F2A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C6685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66858">
            <w:t>Iancu Paul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F2A7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F2A78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C0" w:rsidRDefault="003E1FC0">
      <w:pPr>
        <w:spacing w:line="240" w:lineRule="auto"/>
      </w:pPr>
      <w:r>
        <w:separator/>
      </w:r>
    </w:p>
  </w:footnote>
  <w:footnote w:type="continuationSeparator" w:id="0">
    <w:p w:rsidR="003E1FC0" w:rsidRDefault="003E1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78" w:rsidRDefault="007F2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6685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Iancu Paul</w:t>
    </w:r>
  </w:p>
  <w:p w:rsidR="0004741B" w:rsidRDefault="00C6685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78" w:rsidRDefault="007F2A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66858">
          <w:r>
            <w:t>CompSciPrep</w:t>
          </w:r>
        </w:p>
      </w:tc>
      <w:tc>
        <w:tcPr>
          <w:tcW w:w="3179" w:type="dxa"/>
        </w:tcPr>
        <w:p w:rsidR="008C4393" w:rsidRDefault="00C668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7F2A78">
          <w:r>
            <w:t xml:space="preserve">  Date:  </w:t>
          </w:r>
          <w:bookmarkStart w:id="6" w:name="_GoBack"/>
          <w:bookmarkEnd w:id="6"/>
          <w:r>
            <w:t>19/MAR/19</w:t>
          </w:r>
        </w:p>
      </w:tc>
    </w:tr>
    <w:tr w:rsidR="008C4393">
      <w:tc>
        <w:tcPr>
          <w:tcW w:w="9558" w:type="dxa"/>
          <w:gridSpan w:val="2"/>
        </w:tcPr>
        <w:p w:rsidR="008C4393" w:rsidRDefault="00C66858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195A54"/>
    <w:multiLevelType w:val="hybridMultilevel"/>
    <w:tmpl w:val="1744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C76FE0"/>
    <w:multiLevelType w:val="hybridMultilevel"/>
    <w:tmpl w:val="8C1EF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3660EC"/>
    <w:multiLevelType w:val="hybridMultilevel"/>
    <w:tmpl w:val="033204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4D51F5"/>
    <w:multiLevelType w:val="hybridMultilevel"/>
    <w:tmpl w:val="DA7C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FE76B1"/>
    <w:multiLevelType w:val="hybridMultilevel"/>
    <w:tmpl w:val="600E9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AC332B"/>
    <w:multiLevelType w:val="hybridMultilevel"/>
    <w:tmpl w:val="858C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6871BE"/>
    <w:multiLevelType w:val="hybridMultilevel"/>
    <w:tmpl w:val="B7FE2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5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18"/>
  </w:num>
  <w:num w:numId="24">
    <w:abstractNumId w:val="7"/>
  </w:num>
  <w:num w:numId="25">
    <w:abstractNumId w:val="3"/>
  </w:num>
  <w:num w:numId="26">
    <w:abstractNumId w:val="27"/>
  </w:num>
  <w:num w:numId="27">
    <w:abstractNumId w:val="6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37FC3"/>
    <w:rsid w:val="002D02EB"/>
    <w:rsid w:val="003E1FC0"/>
    <w:rsid w:val="0056530F"/>
    <w:rsid w:val="00570E86"/>
    <w:rsid w:val="00664E4B"/>
    <w:rsid w:val="00666894"/>
    <w:rsid w:val="006C543D"/>
    <w:rsid w:val="007D21FE"/>
    <w:rsid w:val="007F2A78"/>
    <w:rsid w:val="008C4393"/>
    <w:rsid w:val="0090593F"/>
    <w:rsid w:val="00A575B6"/>
    <w:rsid w:val="00B37EBF"/>
    <w:rsid w:val="00BA2E3A"/>
    <w:rsid w:val="00C33E29"/>
    <w:rsid w:val="00C66858"/>
    <w:rsid w:val="00C709E3"/>
    <w:rsid w:val="00D047E9"/>
    <w:rsid w:val="00D720D3"/>
    <w:rsid w:val="00E1324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38983"/>
  <w15:docId w15:val="{EEC2A86A-DE2D-4A01-8C5B-2C21F766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34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Paul IANCU</cp:lastModifiedBy>
  <cp:revision>8</cp:revision>
  <dcterms:created xsi:type="dcterms:W3CDTF">2010-02-24T09:14:00Z</dcterms:created>
  <dcterms:modified xsi:type="dcterms:W3CDTF">2019-03-19T07:22:00Z</dcterms:modified>
</cp:coreProperties>
</file>